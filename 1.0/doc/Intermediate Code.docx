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98828B" w14:textId="74923C84" w:rsidR="00DE680A" w:rsidRPr="00D44442" w:rsidRDefault="00D44442">
      <w:pPr>
        <w:rPr>
          <w:b/>
          <w:sz w:val="28"/>
          <w:szCs w:val="28"/>
        </w:rPr>
      </w:pPr>
      <w:r w:rsidRPr="00D44442">
        <w:rPr>
          <w:rFonts w:hint="eastAsia"/>
          <w:b/>
          <w:sz w:val="28"/>
          <w:szCs w:val="28"/>
        </w:rPr>
        <w:t>中间代码定义</w:t>
      </w:r>
    </w:p>
    <w:p w14:paraId="7A3D9130" w14:textId="77777777" w:rsidR="00DE680A" w:rsidRDefault="00DE680A"/>
    <w:p w14:paraId="7DB652C2" w14:textId="46C29F86" w:rsidR="00FB616F" w:rsidRPr="00DE680A" w:rsidRDefault="00DE680A">
      <w:pPr>
        <w:rPr>
          <w:b/>
        </w:rPr>
      </w:pPr>
      <w:r w:rsidRPr="00DE680A">
        <w:rPr>
          <w:rFonts w:hint="eastAsia"/>
          <w:b/>
        </w:rPr>
        <w:t>操作数</w:t>
      </w:r>
    </w:p>
    <w:p w14:paraId="5691CAC5" w14:textId="1DAE7DD0" w:rsidR="00D52994" w:rsidRDefault="00D52994">
      <w:r>
        <w:rPr>
          <w:rFonts w:hint="eastAsia"/>
        </w:rPr>
        <w:t>整形常量</w:t>
      </w:r>
      <w:r w:rsidR="00190D6C">
        <w:t>NUM</w:t>
      </w:r>
      <w:r w:rsidR="00DE680A">
        <w:rPr>
          <w:rFonts w:hint="eastAsia"/>
        </w:rPr>
        <w:t xml:space="preserve"> </w:t>
      </w:r>
      <w:r w:rsidR="00DE680A">
        <w:rPr>
          <w:rFonts w:hint="eastAsia"/>
        </w:rPr>
        <w:t>例如</w:t>
      </w:r>
      <w:r w:rsidR="00DE680A">
        <w:rPr>
          <w:rFonts w:hint="eastAsia"/>
        </w:rPr>
        <w:t xml:space="preserve"> 15</w:t>
      </w:r>
    </w:p>
    <w:p w14:paraId="321CCFCB" w14:textId="77777777" w:rsidR="00807ACE" w:rsidRDefault="00D52994">
      <w:r>
        <w:rPr>
          <w:rFonts w:hint="eastAsia"/>
        </w:rPr>
        <w:t>$</w:t>
      </w:r>
      <w:proofErr w:type="spellStart"/>
      <w:r w:rsidR="00807ACE">
        <w:rPr>
          <w:rFonts w:hint="eastAsia"/>
        </w:rPr>
        <w:t>temp</w:t>
      </w:r>
      <w:r>
        <w:rPr>
          <w:rFonts w:hint="eastAsia"/>
        </w:rPr>
        <w:t>N</w:t>
      </w:r>
      <w:r w:rsidR="00215934">
        <w:rPr>
          <w:rFonts w:hint="eastAsia"/>
        </w:rPr>
        <w:t>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编号为</w:t>
      </w:r>
      <w:r>
        <w:rPr>
          <w:rFonts w:hint="eastAsia"/>
        </w:rPr>
        <w:t>No</w:t>
      </w:r>
      <w:r>
        <w:rPr>
          <w:rFonts w:hint="eastAsia"/>
        </w:rPr>
        <w:t>的</w:t>
      </w:r>
      <w:r w:rsidR="00215934">
        <w:rPr>
          <w:rFonts w:hint="eastAsia"/>
        </w:rPr>
        <w:t>临时变量</w:t>
      </w:r>
      <w:r w:rsidR="00807ACE">
        <w:rPr>
          <w:rFonts w:hint="eastAsia"/>
        </w:rPr>
        <w:t xml:space="preserve"> </w:t>
      </w:r>
      <w:r w:rsidR="00807ACE">
        <w:rPr>
          <w:rFonts w:hint="eastAsia"/>
        </w:rPr>
        <w:t>例如</w:t>
      </w:r>
      <w:r w:rsidR="00807ACE">
        <w:rPr>
          <w:rFonts w:hint="eastAsia"/>
        </w:rPr>
        <w:t>$temp1</w:t>
      </w:r>
    </w:p>
    <w:p w14:paraId="165C6BA0" w14:textId="77777777" w:rsidR="00807ACE" w:rsidRDefault="00807ACE"/>
    <w:p w14:paraId="232BBD09" w14:textId="77777777" w:rsidR="00D44442" w:rsidRDefault="00D44442"/>
    <w:p w14:paraId="72999A89" w14:textId="77777777" w:rsidR="00807ACE" w:rsidRPr="00DE680A" w:rsidRDefault="00807ACE">
      <w:pPr>
        <w:rPr>
          <w:b/>
        </w:rPr>
      </w:pPr>
      <w:r w:rsidRPr="00DE680A">
        <w:rPr>
          <w:rFonts w:hint="eastAsia"/>
          <w:b/>
        </w:rPr>
        <w:t>赋值语句</w:t>
      </w:r>
    </w:p>
    <w:p w14:paraId="09CA6991" w14:textId="1EA23782" w:rsidR="00807ACE" w:rsidRDefault="00DE680A">
      <w:proofErr w:type="spellStart"/>
      <w:r>
        <w:rPr>
          <w:rFonts w:hint="eastAsia"/>
        </w:rPr>
        <w:t>mov</w:t>
      </w:r>
      <w:proofErr w:type="spellEnd"/>
      <w:r w:rsidR="00807AC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 w:rsidR="00807ACE">
        <w:rPr>
          <w:rFonts w:hint="eastAsia"/>
        </w:rPr>
        <w:t>src</w:t>
      </w:r>
      <w:proofErr w:type="spellEnd"/>
      <w:r>
        <w:rPr>
          <w:rFonts w:hint="eastAsia"/>
        </w:rPr>
        <w:t xml:space="preserve"> </w:t>
      </w:r>
      <w:r w:rsidRPr="00DE680A">
        <w:rPr>
          <w:rFonts w:hint="eastAsia"/>
        </w:rPr>
        <w:t xml:space="preserve"> </w:t>
      </w:r>
      <w:proofErr w:type="spellStart"/>
      <w:r>
        <w:rPr>
          <w:rFonts w:hint="eastAsia"/>
        </w:rPr>
        <w:t>dest</w:t>
      </w:r>
      <w:proofErr w:type="spellEnd"/>
      <w:r w:rsidR="00807ACE">
        <w:rPr>
          <w:rFonts w:hint="eastAsia"/>
        </w:rPr>
        <w:t>其中</w:t>
      </w:r>
      <w:proofErr w:type="spellStart"/>
      <w:r w:rsidR="00807ACE">
        <w:rPr>
          <w:rFonts w:hint="eastAsia"/>
        </w:rPr>
        <w:t>dest</w:t>
      </w:r>
      <w:proofErr w:type="spellEnd"/>
      <w:r>
        <w:rPr>
          <w:rFonts w:hint="eastAsia"/>
        </w:rPr>
        <w:t>为目的操作数</w:t>
      </w:r>
      <w:r>
        <w:rPr>
          <w:rFonts w:hint="eastAsia"/>
        </w:rPr>
        <w:t xml:space="preserve"> </w:t>
      </w:r>
      <w:proofErr w:type="spellStart"/>
      <w:r w:rsidR="00807ACE">
        <w:rPr>
          <w:rFonts w:hint="eastAsia"/>
        </w:rPr>
        <w:t>src</w:t>
      </w:r>
      <w:proofErr w:type="spellEnd"/>
      <w:r w:rsidR="00807ACE">
        <w:rPr>
          <w:rFonts w:hint="eastAsia"/>
        </w:rPr>
        <w:t>为</w:t>
      </w:r>
      <w:r>
        <w:rPr>
          <w:rFonts w:hint="eastAsia"/>
        </w:rPr>
        <w:t>源</w:t>
      </w:r>
      <w:r w:rsidR="00807ACE">
        <w:rPr>
          <w:rFonts w:hint="eastAsia"/>
        </w:rPr>
        <w:t>操作数</w:t>
      </w:r>
    </w:p>
    <w:p w14:paraId="35409374" w14:textId="77777777" w:rsidR="00D52994" w:rsidRDefault="00D52994"/>
    <w:p w14:paraId="5770F31E" w14:textId="77777777" w:rsidR="00D44442" w:rsidRPr="00807ACE" w:rsidRDefault="00D44442"/>
    <w:p w14:paraId="09659053" w14:textId="77777777" w:rsidR="00215934" w:rsidRPr="00DE680A" w:rsidRDefault="00215934">
      <w:pPr>
        <w:rPr>
          <w:b/>
        </w:rPr>
      </w:pPr>
      <w:r w:rsidRPr="00DE680A">
        <w:rPr>
          <w:rFonts w:hint="eastAsia"/>
          <w:b/>
        </w:rPr>
        <w:t>运算表达式</w:t>
      </w:r>
      <w:r w:rsidRPr="00DE680A">
        <w:rPr>
          <w:rFonts w:hint="eastAsia"/>
          <w:b/>
        </w:rPr>
        <w:t>:</w:t>
      </w:r>
    </w:p>
    <w:p w14:paraId="185E890F" w14:textId="77777777" w:rsidR="00215934" w:rsidRDefault="00215934">
      <w:r>
        <w:rPr>
          <w:rFonts w:hint="eastAsia"/>
        </w:rPr>
        <w:t xml:space="preserve">op opnd1 opnd2 result </w:t>
      </w:r>
      <w:r>
        <w:rPr>
          <w:rFonts w:hint="eastAsia"/>
        </w:rPr>
        <w:t>或</w:t>
      </w:r>
      <w:r>
        <w:rPr>
          <w:rFonts w:hint="eastAsia"/>
        </w:rPr>
        <w:t xml:space="preserve"> op opnd1 result </w:t>
      </w:r>
      <w:r>
        <w:rPr>
          <w:rFonts w:hint="eastAsia"/>
        </w:rPr>
        <w:t>以</w:t>
      </w:r>
      <w:r>
        <w:rPr>
          <w:rFonts w:hint="eastAsia"/>
        </w:rPr>
        <w:t>op</w:t>
      </w:r>
      <w:r>
        <w:rPr>
          <w:rFonts w:hint="eastAsia"/>
        </w:rPr>
        <w:t>为操作码、</w:t>
      </w:r>
      <w:r>
        <w:rPr>
          <w:rFonts w:hint="eastAsia"/>
        </w:rPr>
        <w:t>opnd1</w:t>
      </w:r>
      <w:r>
        <w:rPr>
          <w:rFonts w:hint="eastAsia"/>
        </w:rPr>
        <w:t>（和</w:t>
      </w:r>
      <w:r>
        <w:rPr>
          <w:rFonts w:hint="eastAsia"/>
        </w:rPr>
        <w:t>opnd2</w:t>
      </w:r>
      <w:r>
        <w:rPr>
          <w:rFonts w:hint="eastAsia"/>
        </w:rPr>
        <w:t>）为操作数的二元运算表达式或一元运算表达式，</w:t>
      </w:r>
      <w:r w:rsidR="00807ACE">
        <w:rPr>
          <w:rFonts w:hint="eastAsia"/>
        </w:rPr>
        <w:t>result</w:t>
      </w:r>
      <w:r w:rsidR="00807ACE">
        <w:rPr>
          <w:rFonts w:hint="eastAsia"/>
        </w:rPr>
        <w:t>为操作所得到的结果，</w:t>
      </w:r>
      <w:r>
        <w:rPr>
          <w:rFonts w:hint="eastAsia"/>
        </w:rPr>
        <w:t>操作码含义如下表：</w:t>
      </w:r>
    </w:p>
    <w:p w14:paraId="7DBCD42B" w14:textId="77777777" w:rsidR="00215934" w:rsidRPr="00807ACE" w:rsidRDefault="0021593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1559"/>
        <w:gridCol w:w="2835"/>
      </w:tblGrid>
      <w:tr w:rsidR="0045690E" w14:paraId="7B025FFC" w14:textId="77777777" w:rsidTr="0045690E">
        <w:tc>
          <w:tcPr>
            <w:tcW w:w="2518" w:type="dxa"/>
          </w:tcPr>
          <w:p w14:paraId="50248003" w14:textId="77777777" w:rsidR="0045690E" w:rsidRDefault="0045690E">
            <w:r>
              <w:rPr>
                <w:rFonts w:hint="eastAsia"/>
              </w:rPr>
              <w:t>操作码</w:t>
            </w:r>
          </w:p>
        </w:tc>
        <w:tc>
          <w:tcPr>
            <w:tcW w:w="1559" w:type="dxa"/>
          </w:tcPr>
          <w:p w14:paraId="234FDFD0" w14:textId="77777777" w:rsidR="0045690E" w:rsidRDefault="0045690E">
            <w:r>
              <w:rPr>
                <w:rFonts w:hint="eastAsia"/>
              </w:rPr>
              <w:t>操作数数目</w:t>
            </w:r>
          </w:p>
        </w:tc>
        <w:tc>
          <w:tcPr>
            <w:tcW w:w="2835" w:type="dxa"/>
          </w:tcPr>
          <w:p w14:paraId="4A49F78B" w14:textId="77777777" w:rsidR="0045690E" w:rsidRDefault="0045690E">
            <w:r>
              <w:rPr>
                <w:rFonts w:hint="eastAsia"/>
              </w:rPr>
              <w:t>含义</w:t>
            </w:r>
          </w:p>
        </w:tc>
      </w:tr>
      <w:tr w:rsidR="0045690E" w14:paraId="7DBFDFFF" w14:textId="77777777" w:rsidTr="0045690E">
        <w:tc>
          <w:tcPr>
            <w:tcW w:w="2518" w:type="dxa"/>
          </w:tcPr>
          <w:p w14:paraId="252951C4" w14:textId="77777777" w:rsidR="0045690E" w:rsidRDefault="0045690E">
            <w:r>
              <w:rPr>
                <w:rFonts w:hint="eastAsia"/>
              </w:rPr>
              <w:t>add</w:t>
            </w:r>
          </w:p>
        </w:tc>
        <w:tc>
          <w:tcPr>
            <w:tcW w:w="1559" w:type="dxa"/>
          </w:tcPr>
          <w:p w14:paraId="3D329269" w14:textId="77777777" w:rsidR="0045690E" w:rsidRDefault="0045690E"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14:paraId="5827A78D" w14:textId="77777777" w:rsidR="0045690E" w:rsidRDefault="0045690E">
            <w:r>
              <w:rPr>
                <w:rFonts w:hint="eastAsia"/>
              </w:rPr>
              <w:t>opnd1+opnd2</w:t>
            </w:r>
          </w:p>
        </w:tc>
      </w:tr>
      <w:tr w:rsidR="0045690E" w14:paraId="5F039E9C" w14:textId="77777777" w:rsidTr="0045690E">
        <w:tc>
          <w:tcPr>
            <w:tcW w:w="2518" w:type="dxa"/>
          </w:tcPr>
          <w:p w14:paraId="450147B3" w14:textId="77777777" w:rsidR="0045690E" w:rsidRDefault="0045690E">
            <w:r>
              <w:rPr>
                <w:rFonts w:hint="eastAsia"/>
              </w:rPr>
              <w:t>sub</w:t>
            </w:r>
          </w:p>
        </w:tc>
        <w:tc>
          <w:tcPr>
            <w:tcW w:w="1559" w:type="dxa"/>
          </w:tcPr>
          <w:p w14:paraId="5D2886DA" w14:textId="77777777" w:rsidR="0045690E" w:rsidRDefault="0045690E"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14:paraId="76CA3774" w14:textId="77777777" w:rsidR="0045690E" w:rsidRDefault="0045690E">
            <w:r>
              <w:t>opnd</w:t>
            </w:r>
            <w:r>
              <w:rPr>
                <w:rFonts w:hint="eastAsia"/>
              </w:rPr>
              <w:t>1-opnd2</w:t>
            </w:r>
          </w:p>
        </w:tc>
      </w:tr>
      <w:tr w:rsidR="0045690E" w14:paraId="4713BD2F" w14:textId="77777777" w:rsidTr="0045690E">
        <w:tc>
          <w:tcPr>
            <w:tcW w:w="2518" w:type="dxa"/>
          </w:tcPr>
          <w:p w14:paraId="28E8A4B5" w14:textId="77777777" w:rsidR="0045690E" w:rsidRDefault="0045690E">
            <w:proofErr w:type="spellStart"/>
            <w:r>
              <w:rPr>
                <w:rFonts w:hint="eastAsia"/>
              </w:rPr>
              <w:t>mul</w:t>
            </w:r>
            <w:proofErr w:type="spellEnd"/>
          </w:p>
        </w:tc>
        <w:tc>
          <w:tcPr>
            <w:tcW w:w="1559" w:type="dxa"/>
          </w:tcPr>
          <w:p w14:paraId="00038C06" w14:textId="77777777" w:rsidR="0045690E" w:rsidRDefault="0045690E"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14:paraId="231F749C" w14:textId="77777777" w:rsidR="0045690E" w:rsidRDefault="0045690E">
            <w:r>
              <w:rPr>
                <w:rFonts w:hint="eastAsia"/>
              </w:rPr>
              <w:t>opnd1*opnd2</w:t>
            </w:r>
          </w:p>
        </w:tc>
      </w:tr>
      <w:tr w:rsidR="0045690E" w14:paraId="1CA5E50D" w14:textId="77777777" w:rsidTr="0045690E">
        <w:tc>
          <w:tcPr>
            <w:tcW w:w="2518" w:type="dxa"/>
          </w:tcPr>
          <w:p w14:paraId="5B4D7E84" w14:textId="6D4EF858" w:rsidR="0045690E" w:rsidRDefault="0045690E">
            <w:proofErr w:type="spellStart"/>
            <w:r>
              <w:rPr>
                <w:rFonts w:hint="eastAsia"/>
              </w:rPr>
              <w:t>neg</w:t>
            </w:r>
            <w:proofErr w:type="spellEnd"/>
          </w:p>
        </w:tc>
        <w:tc>
          <w:tcPr>
            <w:tcW w:w="1559" w:type="dxa"/>
          </w:tcPr>
          <w:p w14:paraId="46FB664B" w14:textId="77777777" w:rsidR="0045690E" w:rsidRDefault="0045690E"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14:paraId="35902B01" w14:textId="77777777" w:rsidR="0045690E" w:rsidRDefault="0045690E">
            <w:r>
              <w:rPr>
                <w:rFonts w:hint="eastAsia"/>
              </w:rPr>
              <w:t>-opnd1</w:t>
            </w:r>
          </w:p>
        </w:tc>
      </w:tr>
      <w:tr w:rsidR="0045690E" w14:paraId="017846C7" w14:textId="77777777" w:rsidTr="0045690E">
        <w:tc>
          <w:tcPr>
            <w:tcW w:w="2518" w:type="dxa"/>
          </w:tcPr>
          <w:p w14:paraId="2350E5E3" w14:textId="7C430F03" w:rsidR="0045690E" w:rsidRDefault="0045690E">
            <w:r>
              <w:rPr>
                <w:rFonts w:hint="eastAsia"/>
              </w:rPr>
              <w:t>and</w:t>
            </w:r>
          </w:p>
        </w:tc>
        <w:tc>
          <w:tcPr>
            <w:tcW w:w="1559" w:type="dxa"/>
          </w:tcPr>
          <w:p w14:paraId="718FF7D9" w14:textId="77777777" w:rsidR="0045690E" w:rsidRDefault="0045690E"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14:paraId="3B243D7D" w14:textId="6396983A" w:rsidR="0045690E" w:rsidRDefault="0045690E">
            <w:r>
              <w:rPr>
                <w:rFonts w:hint="eastAsia"/>
              </w:rPr>
              <w:t>opnd1&amp;&amp;opnd2</w:t>
            </w:r>
          </w:p>
        </w:tc>
      </w:tr>
      <w:tr w:rsidR="0045690E" w14:paraId="1908079F" w14:textId="77777777" w:rsidTr="0045690E">
        <w:tc>
          <w:tcPr>
            <w:tcW w:w="2518" w:type="dxa"/>
          </w:tcPr>
          <w:p w14:paraId="7E3FEAB3" w14:textId="2E2BE66F" w:rsidR="0045690E" w:rsidRDefault="0045690E">
            <w:r>
              <w:rPr>
                <w:rFonts w:hint="eastAsia"/>
              </w:rPr>
              <w:t>or</w:t>
            </w:r>
          </w:p>
        </w:tc>
        <w:tc>
          <w:tcPr>
            <w:tcW w:w="1559" w:type="dxa"/>
          </w:tcPr>
          <w:p w14:paraId="751BCDE3" w14:textId="77777777" w:rsidR="0045690E" w:rsidRDefault="0045690E"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14:paraId="46B6623E" w14:textId="6E109E00" w:rsidR="0045690E" w:rsidRDefault="0045690E">
            <w:r>
              <w:rPr>
                <w:rFonts w:hint="eastAsia"/>
              </w:rPr>
              <w:t>opnd1||opnd2</w:t>
            </w:r>
          </w:p>
        </w:tc>
      </w:tr>
      <w:tr w:rsidR="0045690E" w14:paraId="1D8EC8F9" w14:textId="77777777" w:rsidTr="0045690E">
        <w:trPr>
          <w:trHeight w:val="397"/>
        </w:trPr>
        <w:tc>
          <w:tcPr>
            <w:tcW w:w="2518" w:type="dxa"/>
          </w:tcPr>
          <w:p w14:paraId="64191B74" w14:textId="156BC1FB" w:rsidR="0045690E" w:rsidRDefault="0045690E">
            <w:r>
              <w:rPr>
                <w:rFonts w:hint="eastAsia"/>
              </w:rPr>
              <w:t>not</w:t>
            </w:r>
          </w:p>
        </w:tc>
        <w:tc>
          <w:tcPr>
            <w:tcW w:w="1559" w:type="dxa"/>
          </w:tcPr>
          <w:p w14:paraId="323F0FED" w14:textId="77777777" w:rsidR="0045690E" w:rsidRDefault="0045690E"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14:paraId="3852C852" w14:textId="77777777" w:rsidR="0045690E" w:rsidRDefault="0045690E">
            <w:r>
              <w:rPr>
                <w:rFonts w:hint="eastAsia"/>
              </w:rPr>
              <w:t>!opnd1</w:t>
            </w:r>
          </w:p>
        </w:tc>
      </w:tr>
    </w:tbl>
    <w:p w14:paraId="4D5D12C3" w14:textId="77777777" w:rsidR="00215934" w:rsidRDefault="00215934"/>
    <w:p w14:paraId="06A590F2" w14:textId="77777777" w:rsidR="00807ACE" w:rsidRDefault="00807ACE"/>
    <w:p w14:paraId="18B65927" w14:textId="77777777" w:rsidR="00807ACE" w:rsidRPr="00DE680A" w:rsidRDefault="001D4C1C">
      <w:pPr>
        <w:rPr>
          <w:b/>
        </w:rPr>
      </w:pPr>
      <w:r w:rsidRPr="00DE680A">
        <w:rPr>
          <w:rFonts w:hint="eastAsia"/>
          <w:b/>
        </w:rPr>
        <w:t>无条件转移语句：</w:t>
      </w:r>
    </w:p>
    <w:p w14:paraId="2686DA5A" w14:textId="1DDEECDE" w:rsidR="001D4C1C" w:rsidRDefault="0045690E">
      <w:proofErr w:type="spellStart"/>
      <w:r>
        <w:rPr>
          <w:rFonts w:hint="eastAsia"/>
        </w:rPr>
        <w:t>j</w:t>
      </w:r>
      <w:r w:rsidR="001D4C1C">
        <w:rPr>
          <w:rFonts w:hint="eastAsia"/>
        </w:rPr>
        <w:t>mp</w:t>
      </w:r>
      <w:proofErr w:type="spellEnd"/>
      <w:r w:rsidR="001D4C1C">
        <w:rPr>
          <w:rFonts w:hint="eastAsia"/>
        </w:rPr>
        <w:t xml:space="preserve"> label </w:t>
      </w:r>
      <w:r w:rsidR="001D4C1C">
        <w:rPr>
          <w:rFonts w:hint="eastAsia"/>
        </w:rPr>
        <w:t>其中</w:t>
      </w:r>
      <w:proofErr w:type="spellStart"/>
      <w:r w:rsidR="001D4C1C">
        <w:rPr>
          <w:rFonts w:hint="eastAsia"/>
        </w:rPr>
        <w:t>lable</w:t>
      </w:r>
      <w:proofErr w:type="spellEnd"/>
      <w:r w:rsidR="001D4C1C">
        <w:rPr>
          <w:rFonts w:hint="eastAsia"/>
        </w:rPr>
        <w:t>是一个代表转移目标的符号标号</w:t>
      </w:r>
    </w:p>
    <w:p w14:paraId="1E73767B" w14:textId="77777777" w:rsidR="001D4C1C" w:rsidRDefault="001D4C1C"/>
    <w:p w14:paraId="6F67E1E1" w14:textId="397E2B4E" w:rsidR="00D44442" w:rsidRPr="0045690E" w:rsidRDefault="00D44442"/>
    <w:p w14:paraId="4653487F" w14:textId="77777777" w:rsidR="00153974" w:rsidRPr="00DE680A" w:rsidRDefault="00153974" w:rsidP="00153974">
      <w:pPr>
        <w:pStyle w:val="p0"/>
        <w:rPr>
          <w:b/>
        </w:rPr>
      </w:pPr>
      <w:r w:rsidRPr="00DE680A">
        <w:rPr>
          <w:rFonts w:ascii="宋体" w:hAnsi="宋体" w:hint="eastAsia"/>
          <w:b/>
        </w:rPr>
        <w:t>条件转移语句</w:t>
      </w:r>
    </w:p>
    <w:p w14:paraId="0410FEAA" w14:textId="6B33D1A5" w:rsidR="00153974" w:rsidRDefault="0045690E" w:rsidP="00153974">
      <w:pPr>
        <w:pStyle w:val="p0"/>
        <w:rPr>
          <w:rFonts w:ascii="宋体" w:hAnsi="宋体"/>
        </w:rPr>
      </w:pPr>
      <w:proofErr w:type="spellStart"/>
      <w:proofErr w:type="gramStart"/>
      <w:r w:rsidRPr="002B70DB">
        <w:rPr>
          <w:rFonts w:ascii="宋体" w:hAnsi="宋体" w:hint="eastAsia"/>
        </w:rPr>
        <w:t>j</w:t>
      </w:r>
      <w:r w:rsidR="00153974">
        <w:rPr>
          <w:rFonts w:ascii="宋体" w:hAnsi="宋体" w:hint="eastAsia"/>
        </w:rPr>
        <w:t>mp</w:t>
      </w:r>
      <w:r w:rsidR="00153974" w:rsidRPr="002B70DB">
        <w:rPr>
          <w:rFonts w:ascii="宋体" w:hAnsi="宋体"/>
        </w:rPr>
        <w:t>code</w:t>
      </w:r>
      <w:proofErr w:type="spellEnd"/>
      <w:proofErr w:type="gramEnd"/>
      <w:r w:rsidR="00153974">
        <w:rPr>
          <w:rFonts w:ascii="宋体" w:hAnsi="宋体" w:hint="eastAsia"/>
        </w:rPr>
        <w:t xml:space="preserve"> opnd1 opnd2 label</w:t>
      </w:r>
      <w:bookmarkStart w:id="0" w:name="_GoBack"/>
      <w:bookmarkEnd w:id="0"/>
    </w:p>
    <w:p w14:paraId="1B068106" w14:textId="37A2D901" w:rsidR="00153974" w:rsidRDefault="00153974" w:rsidP="00153974">
      <w:pPr>
        <w:pStyle w:val="p0"/>
        <w:rPr>
          <w:rFonts w:ascii="宋体" w:hAnsi="宋体"/>
        </w:rPr>
      </w:pPr>
      <w:r>
        <w:rPr>
          <w:rFonts w:ascii="宋体" w:hAnsi="宋体" w:hint="eastAsia"/>
        </w:rPr>
        <w:t>如</w:t>
      </w:r>
      <w:proofErr w:type="spellStart"/>
      <w:r w:rsidR="0045690E">
        <w:rPr>
          <w:rFonts w:hint="eastAsia"/>
        </w:rPr>
        <w:t>j</w:t>
      </w:r>
      <w:r>
        <w:rPr>
          <w:rFonts w:hint="eastAsia"/>
        </w:rPr>
        <w:t>eq</w:t>
      </w:r>
      <w:proofErr w:type="spellEnd"/>
      <w:r>
        <w:rPr>
          <w:rFonts w:hint="eastAsia"/>
        </w:rPr>
        <w:t xml:space="preserve"> $temp1 $temp2 _L0 (set flag $temp3)</w:t>
      </w:r>
      <w:r>
        <w:rPr>
          <w:rFonts w:ascii="宋体" w:hAnsi="宋体" w:hint="eastAsia"/>
        </w:rPr>
        <w:t>，其中</w:t>
      </w:r>
      <w:proofErr w:type="spellStart"/>
      <w:r w:rsidR="0045690E">
        <w:rPr>
          <w:rFonts w:hint="eastAsia"/>
        </w:rPr>
        <w:t>j</w:t>
      </w:r>
      <w:r>
        <w:rPr>
          <w:rFonts w:hint="eastAsia"/>
        </w:rPr>
        <w:t>mpcode</w:t>
      </w:r>
      <w:proofErr w:type="spellEnd"/>
      <w:r>
        <w:rPr>
          <w:rFonts w:ascii="宋体" w:hAnsi="宋体" w:hint="eastAsia"/>
        </w:rPr>
        <w:t>表示转移码，</w:t>
      </w:r>
      <w:r>
        <w:rPr>
          <w:rFonts w:hint="eastAsia"/>
        </w:rPr>
        <w:t>opnd1</w:t>
      </w:r>
      <w:r>
        <w:rPr>
          <w:rFonts w:ascii="宋体" w:hAnsi="宋体" w:hint="eastAsia"/>
        </w:rPr>
        <w:t>和</w:t>
      </w:r>
      <w:r>
        <w:rPr>
          <w:rFonts w:hint="eastAsia"/>
        </w:rPr>
        <w:t>opnd2</w:t>
      </w:r>
      <w:r>
        <w:rPr>
          <w:rFonts w:ascii="宋体" w:hAnsi="宋体" w:hint="eastAsia"/>
        </w:rPr>
        <w:t>表示待比较的两个操作数，各转移码及其含义如下表：</w:t>
      </w:r>
    </w:p>
    <w:p w14:paraId="63907EAC" w14:textId="77777777" w:rsidR="00153974" w:rsidRDefault="00153974" w:rsidP="00153974">
      <w:pPr>
        <w:pStyle w:val="p0"/>
        <w:rPr>
          <w:rFonts w:ascii="宋体" w:hAnsi="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3969"/>
      </w:tblGrid>
      <w:tr w:rsidR="00153974" w14:paraId="4915DE10" w14:textId="77777777" w:rsidTr="00153974">
        <w:tc>
          <w:tcPr>
            <w:tcW w:w="2802" w:type="dxa"/>
          </w:tcPr>
          <w:p w14:paraId="5A25083C" w14:textId="7F5D1B20" w:rsidR="00153974" w:rsidRDefault="00153974" w:rsidP="00153974">
            <w:r>
              <w:rPr>
                <w:rFonts w:hint="eastAsia"/>
              </w:rPr>
              <w:t>转移码</w:t>
            </w:r>
          </w:p>
        </w:tc>
        <w:tc>
          <w:tcPr>
            <w:tcW w:w="3969" w:type="dxa"/>
          </w:tcPr>
          <w:p w14:paraId="59B9D464" w14:textId="31E68972" w:rsidR="00153974" w:rsidRDefault="00153974" w:rsidP="00153974">
            <w:r>
              <w:rPr>
                <w:rFonts w:hint="eastAsia"/>
              </w:rPr>
              <w:t>含义</w:t>
            </w:r>
          </w:p>
        </w:tc>
      </w:tr>
      <w:tr w:rsidR="00153974" w14:paraId="56FD60FC" w14:textId="77777777" w:rsidTr="00153974">
        <w:tc>
          <w:tcPr>
            <w:tcW w:w="2802" w:type="dxa"/>
          </w:tcPr>
          <w:p w14:paraId="66F4EE91" w14:textId="2A7D98FB" w:rsidR="00153974" w:rsidRDefault="0045690E" w:rsidP="00153974">
            <w:proofErr w:type="spellStart"/>
            <w:r>
              <w:rPr>
                <w:rFonts w:hint="eastAsia"/>
              </w:rPr>
              <w:t>j</w:t>
            </w:r>
            <w:r w:rsidR="00153974">
              <w:rPr>
                <w:rFonts w:hint="eastAsia"/>
              </w:rPr>
              <w:t>eq</w:t>
            </w:r>
            <w:proofErr w:type="spellEnd"/>
          </w:p>
        </w:tc>
        <w:tc>
          <w:tcPr>
            <w:tcW w:w="3969" w:type="dxa"/>
          </w:tcPr>
          <w:p w14:paraId="5D7119F3" w14:textId="6DAD90B3" w:rsidR="00153974" w:rsidRDefault="00153974" w:rsidP="00153974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opnd1==opnd2</w:t>
            </w:r>
            <w:r>
              <w:rPr>
                <w:rFonts w:hint="eastAsia"/>
              </w:rPr>
              <w:t>，则转移</w:t>
            </w:r>
          </w:p>
        </w:tc>
      </w:tr>
      <w:tr w:rsidR="00153974" w14:paraId="2CC64E7A" w14:textId="77777777" w:rsidTr="00153974">
        <w:tc>
          <w:tcPr>
            <w:tcW w:w="2802" w:type="dxa"/>
          </w:tcPr>
          <w:p w14:paraId="517E77FE" w14:textId="6D50A8C2" w:rsidR="00153974" w:rsidRDefault="0045690E" w:rsidP="00153974">
            <w:proofErr w:type="spellStart"/>
            <w:r>
              <w:rPr>
                <w:rFonts w:hint="eastAsia"/>
              </w:rPr>
              <w:t>j</w:t>
            </w:r>
            <w:r w:rsidR="00153974">
              <w:rPr>
                <w:rFonts w:hint="eastAsia"/>
              </w:rPr>
              <w:t>ne</w:t>
            </w:r>
            <w:proofErr w:type="spellEnd"/>
          </w:p>
        </w:tc>
        <w:tc>
          <w:tcPr>
            <w:tcW w:w="3969" w:type="dxa"/>
          </w:tcPr>
          <w:p w14:paraId="7BCE19F2" w14:textId="0E311154" w:rsidR="00153974" w:rsidRDefault="00153974" w:rsidP="00153974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opnd1!=opnd2</w:t>
            </w:r>
            <w:r>
              <w:rPr>
                <w:rFonts w:hint="eastAsia"/>
              </w:rPr>
              <w:t>，则转移</w:t>
            </w:r>
          </w:p>
        </w:tc>
      </w:tr>
      <w:tr w:rsidR="00153974" w14:paraId="21585649" w14:textId="77777777" w:rsidTr="00153974">
        <w:tc>
          <w:tcPr>
            <w:tcW w:w="2802" w:type="dxa"/>
          </w:tcPr>
          <w:p w14:paraId="4EBD7802" w14:textId="6DBCD64E" w:rsidR="00153974" w:rsidRDefault="0045690E" w:rsidP="00153974">
            <w:proofErr w:type="spellStart"/>
            <w:r>
              <w:rPr>
                <w:rFonts w:hint="eastAsia"/>
              </w:rPr>
              <w:t>j</w:t>
            </w:r>
            <w:r w:rsidR="00153974">
              <w:rPr>
                <w:rFonts w:hint="eastAsia"/>
              </w:rPr>
              <w:t>lt</w:t>
            </w:r>
            <w:proofErr w:type="spellEnd"/>
          </w:p>
        </w:tc>
        <w:tc>
          <w:tcPr>
            <w:tcW w:w="3969" w:type="dxa"/>
          </w:tcPr>
          <w:p w14:paraId="55B1CED3" w14:textId="413D6098" w:rsidR="00153974" w:rsidRDefault="00153974" w:rsidP="00153974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opnd1&lt;opnd2</w:t>
            </w:r>
            <w:r>
              <w:rPr>
                <w:rFonts w:hint="eastAsia"/>
              </w:rPr>
              <w:t>，则转移</w:t>
            </w:r>
          </w:p>
        </w:tc>
      </w:tr>
      <w:tr w:rsidR="00153974" w14:paraId="6B13C925" w14:textId="77777777" w:rsidTr="00153974">
        <w:tc>
          <w:tcPr>
            <w:tcW w:w="2802" w:type="dxa"/>
          </w:tcPr>
          <w:p w14:paraId="54F2FBFF" w14:textId="5B028FBA" w:rsidR="00153974" w:rsidRDefault="0045690E" w:rsidP="00153974">
            <w:proofErr w:type="spellStart"/>
            <w:r>
              <w:rPr>
                <w:rFonts w:hint="eastAsia"/>
              </w:rPr>
              <w:t>j</w:t>
            </w:r>
            <w:r w:rsidR="00153974">
              <w:rPr>
                <w:rFonts w:hint="eastAsia"/>
              </w:rPr>
              <w:t>le</w:t>
            </w:r>
            <w:proofErr w:type="spellEnd"/>
          </w:p>
        </w:tc>
        <w:tc>
          <w:tcPr>
            <w:tcW w:w="3969" w:type="dxa"/>
          </w:tcPr>
          <w:p w14:paraId="08BA3870" w14:textId="673C6D8C" w:rsidR="00153974" w:rsidRDefault="00153974" w:rsidP="00153974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opnd1&lt;=opnd2</w:t>
            </w:r>
            <w:r>
              <w:rPr>
                <w:rFonts w:hint="eastAsia"/>
              </w:rPr>
              <w:t>，则转移</w:t>
            </w:r>
          </w:p>
        </w:tc>
      </w:tr>
      <w:tr w:rsidR="00153974" w14:paraId="5D20028F" w14:textId="77777777" w:rsidTr="00153974">
        <w:tc>
          <w:tcPr>
            <w:tcW w:w="2802" w:type="dxa"/>
          </w:tcPr>
          <w:p w14:paraId="711893F0" w14:textId="0D99F94B" w:rsidR="00153974" w:rsidRDefault="0045690E" w:rsidP="00153974">
            <w:proofErr w:type="spellStart"/>
            <w:r>
              <w:rPr>
                <w:rFonts w:hint="eastAsia"/>
              </w:rPr>
              <w:t>j</w:t>
            </w:r>
            <w:r w:rsidR="00153974">
              <w:rPr>
                <w:rFonts w:hint="eastAsia"/>
              </w:rPr>
              <w:t>gt</w:t>
            </w:r>
            <w:proofErr w:type="spellEnd"/>
          </w:p>
        </w:tc>
        <w:tc>
          <w:tcPr>
            <w:tcW w:w="3969" w:type="dxa"/>
          </w:tcPr>
          <w:p w14:paraId="56F055FF" w14:textId="165CCD1A" w:rsidR="00153974" w:rsidRDefault="00153974" w:rsidP="00153974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opnd1&gt;opnd2</w:t>
            </w:r>
            <w:r>
              <w:rPr>
                <w:rFonts w:hint="eastAsia"/>
              </w:rPr>
              <w:t>，则转移</w:t>
            </w:r>
          </w:p>
        </w:tc>
      </w:tr>
      <w:tr w:rsidR="00153974" w14:paraId="1F43B19F" w14:textId="77777777" w:rsidTr="00153974">
        <w:tc>
          <w:tcPr>
            <w:tcW w:w="2802" w:type="dxa"/>
          </w:tcPr>
          <w:p w14:paraId="4BF9B137" w14:textId="22D534A4" w:rsidR="00153974" w:rsidRDefault="0045690E" w:rsidP="00153974">
            <w:proofErr w:type="spellStart"/>
            <w:r>
              <w:rPr>
                <w:rFonts w:hint="eastAsia"/>
              </w:rPr>
              <w:t>j</w:t>
            </w:r>
            <w:r w:rsidR="00153974">
              <w:rPr>
                <w:rFonts w:hint="eastAsia"/>
              </w:rPr>
              <w:t>ge</w:t>
            </w:r>
            <w:proofErr w:type="spellEnd"/>
          </w:p>
        </w:tc>
        <w:tc>
          <w:tcPr>
            <w:tcW w:w="3969" w:type="dxa"/>
          </w:tcPr>
          <w:p w14:paraId="4510596E" w14:textId="5A4AFA7F" w:rsidR="00153974" w:rsidRDefault="00153974" w:rsidP="00153974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opnd1&gt;=opnd2</w:t>
            </w:r>
            <w:r>
              <w:rPr>
                <w:rFonts w:hint="eastAsia"/>
              </w:rPr>
              <w:t>，则转移</w:t>
            </w:r>
          </w:p>
        </w:tc>
      </w:tr>
    </w:tbl>
    <w:p w14:paraId="097266A6" w14:textId="6509DF17" w:rsidR="00153974" w:rsidRDefault="00190D6C" w:rsidP="00153974">
      <w:r>
        <w:rPr>
          <w:rFonts w:hint="eastAsia"/>
        </w:rPr>
        <w:t>另：</w:t>
      </w:r>
      <w:r>
        <w:rPr>
          <w:rFonts w:hint="eastAsia"/>
        </w:rPr>
        <w:t xml:space="preserve">ret </w:t>
      </w:r>
      <w:r>
        <w:rPr>
          <w:rFonts w:hint="eastAsia"/>
        </w:rPr>
        <w:t>表示程序结束</w:t>
      </w:r>
    </w:p>
    <w:p w14:paraId="1FF00EB5" w14:textId="77777777" w:rsidR="00D44442" w:rsidRDefault="00D44442" w:rsidP="00153974"/>
    <w:p w14:paraId="0978B76D" w14:textId="78E878E2" w:rsidR="00153974" w:rsidRPr="00DE680A" w:rsidRDefault="00153974" w:rsidP="00153974">
      <w:pPr>
        <w:rPr>
          <w:b/>
        </w:rPr>
      </w:pPr>
      <w:r w:rsidRPr="00DE680A">
        <w:rPr>
          <w:rFonts w:hint="eastAsia"/>
          <w:b/>
        </w:rPr>
        <w:lastRenderedPageBreak/>
        <w:t>符号标号语句</w:t>
      </w:r>
    </w:p>
    <w:p w14:paraId="04D89B0A" w14:textId="35708EC4" w:rsidR="00153974" w:rsidRDefault="00D44442" w:rsidP="00153974">
      <w:r>
        <w:t>L</w:t>
      </w:r>
      <w:r w:rsidR="00153974">
        <w:rPr>
          <w:rFonts w:hint="eastAsia"/>
        </w:rPr>
        <w:t>abel</w:t>
      </w:r>
      <w:r w:rsidR="00190D6C">
        <w:t>:</w:t>
      </w:r>
      <w:r>
        <w:t xml:space="preserve"> </w:t>
      </w:r>
      <w:proofErr w:type="spellStart"/>
      <w:r>
        <w:rPr>
          <w:rFonts w:hint="eastAsia"/>
        </w:rPr>
        <w:t>stmts</w:t>
      </w:r>
      <w:proofErr w:type="spellEnd"/>
      <w:r w:rsidR="00153974">
        <w:rPr>
          <w:rFonts w:hint="eastAsia"/>
        </w:rPr>
        <w:t xml:space="preserve"> </w:t>
      </w:r>
      <w:r w:rsidR="00153974">
        <w:rPr>
          <w:rFonts w:hint="eastAsia"/>
        </w:rPr>
        <w:t>可以</w:t>
      </w:r>
      <w:r w:rsidR="00DE680A">
        <w:rPr>
          <w:rFonts w:hint="eastAsia"/>
        </w:rPr>
        <w:t>指示</w:t>
      </w:r>
      <w:r>
        <w:rPr>
          <w:rFonts w:hint="eastAsia"/>
        </w:rPr>
        <w:t>转移语句的目标，例</w:t>
      </w:r>
      <w:r>
        <w:rPr>
          <w:rFonts w:hint="eastAsia"/>
        </w:rPr>
        <w:t xml:space="preserve">_L1: </w:t>
      </w:r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$temp1 $temp2</w:t>
      </w:r>
    </w:p>
    <w:p w14:paraId="0B630215" w14:textId="77777777" w:rsidR="00153974" w:rsidRPr="00DE680A" w:rsidRDefault="00153974" w:rsidP="00153974"/>
    <w:p w14:paraId="4C647BD2" w14:textId="4A7D72B8" w:rsidR="00153974" w:rsidRPr="00190D6C" w:rsidRDefault="00D44442" w:rsidP="00153974">
      <w:pPr>
        <w:rPr>
          <w:b/>
        </w:rPr>
      </w:pPr>
      <w:r w:rsidRPr="00190D6C">
        <w:rPr>
          <w:rFonts w:hint="eastAsia"/>
          <w:b/>
        </w:rPr>
        <w:t>输入输出语句</w:t>
      </w:r>
    </w:p>
    <w:p w14:paraId="49A6CF31" w14:textId="13F71346" w:rsidR="00D44442" w:rsidRDefault="00D44442" w:rsidP="00153974">
      <w:r>
        <w:rPr>
          <w:rFonts w:hint="eastAsia"/>
        </w:rPr>
        <w:t>read $temp1</w:t>
      </w:r>
      <w:r w:rsidR="00190D6C">
        <w:t xml:space="preserve"> </w:t>
      </w:r>
      <w:r>
        <w:rPr>
          <w:rFonts w:hint="eastAsia"/>
        </w:rPr>
        <w:t>输入到</w:t>
      </w:r>
      <w:r>
        <w:rPr>
          <w:rFonts w:hint="eastAsia"/>
        </w:rPr>
        <w:t>$temp1</w:t>
      </w:r>
    </w:p>
    <w:p w14:paraId="08CC7750" w14:textId="7631E54D" w:rsidR="00D44442" w:rsidRDefault="00D44442" w:rsidP="00153974">
      <w:r>
        <w:rPr>
          <w:rFonts w:hint="eastAsia"/>
        </w:rPr>
        <w:t xml:space="preserve">print $temp1 </w:t>
      </w:r>
      <w:r>
        <w:rPr>
          <w:rFonts w:hint="eastAsia"/>
        </w:rPr>
        <w:t>输出</w:t>
      </w:r>
      <w:r>
        <w:rPr>
          <w:rFonts w:hint="eastAsia"/>
        </w:rPr>
        <w:t>$temp1</w:t>
      </w:r>
    </w:p>
    <w:p w14:paraId="18166921" w14:textId="66FB6628" w:rsidR="00190D6C" w:rsidRDefault="00190D6C" w:rsidP="00153974">
      <w:r>
        <w:rPr>
          <w:rFonts w:hint="eastAsia"/>
        </w:rPr>
        <w:t xml:space="preserve">print </w:t>
      </w:r>
      <w:r>
        <w:t xml:space="preserve">NUM </w:t>
      </w:r>
      <w:r>
        <w:rPr>
          <w:rFonts w:hint="eastAsia"/>
        </w:rPr>
        <w:t>输出整形常量</w:t>
      </w:r>
      <w:r>
        <w:rPr>
          <w:rFonts w:hint="eastAsia"/>
        </w:rPr>
        <w:t xml:space="preserve">NUM </w:t>
      </w:r>
      <w:r>
        <w:rPr>
          <w:rFonts w:hint="eastAsia"/>
        </w:rPr>
        <w:t>例如</w:t>
      </w:r>
      <w:r>
        <w:rPr>
          <w:rFonts w:hint="eastAsia"/>
        </w:rPr>
        <w:t>print 15</w:t>
      </w:r>
    </w:p>
    <w:p w14:paraId="6075DBAB" w14:textId="77777777" w:rsidR="00D44442" w:rsidRDefault="00D44442" w:rsidP="00153974"/>
    <w:p w14:paraId="7B8375C2" w14:textId="3B1A829F" w:rsidR="00D44442" w:rsidRDefault="00D44442" w:rsidP="00153974">
      <w:r>
        <w:rPr>
          <w:rFonts w:hint="eastAsia"/>
        </w:rPr>
        <w:t>实例代码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44442" w14:paraId="5DEA05AE" w14:textId="77777777" w:rsidTr="00D44442">
        <w:tc>
          <w:tcPr>
            <w:tcW w:w="4261" w:type="dxa"/>
          </w:tcPr>
          <w:p w14:paraId="67A84234" w14:textId="0FC3A4B0" w:rsidR="00D44442" w:rsidRDefault="00D44442" w:rsidP="00153974">
            <w:r>
              <w:rPr>
                <w:rFonts w:hint="eastAsia"/>
              </w:rPr>
              <w:t>c1</w:t>
            </w:r>
            <w:r>
              <w:rPr>
                <w:rFonts w:hint="eastAsia"/>
              </w:rPr>
              <w:t>语言</w:t>
            </w:r>
          </w:p>
        </w:tc>
        <w:tc>
          <w:tcPr>
            <w:tcW w:w="4261" w:type="dxa"/>
          </w:tcPr>
          <w:p w14:paraId="3D00AC98" w14:textId="26992F70" w:rsidR="00D44442" w:rsidRDefault="00D44442" w:rsidP="00153974">
            <w:r>
              <w:rPr>
                <w:rFonts w:hint="eastAsia"/>
              </w:rPr>
              <w:t>中间语言</w:t>
            </w:r>
          </w:p>
        </w:tc>
      </w:tr>
      <w:tr w:rsidR="00D44442" w14:paraId="34CEC5B5" w14:textId="77777777" w:rsidTr="00D44442">
        <w:tc>
          <w:tcPr>
            <w:tcW w:w="4261" w:type="dxa"/>
          </w:tcPr>
          <w:p w14:paraId="0073CF4D" w14:textId="77777777" w:rsidR="00D44442" w:rsidRDefault="00D44442" w:rsidP="00D44442">
            <w:r>
              <w:t>{</w:t>
            </w:r>
          </w:p>
          <w:p w14:paraId="75E45CE4" w14:textId="77777777" w:rsidR="00D44442" w:rsidRDefault="00D44442" w:rsidP="00D44442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t;</w:t>
            </w:r>
          </w:p>
          <w:p w14:paraId="4438D42B" w14:textId="1EE868DA" w:rsidR="00D44442" w:rsidRDefault="00D44442" w:rsidP="00D44442">
            <w:r>
              <w:t xml:space="preserve">    input(t);</w:t>
            </w:r>
          </w:p>
          <w:p w14:paraId="53304D23" w14:textId="77777777" w:rsidR="00D44442" w:rsidRDefault="00D44442" w:rsidP="00D44442">
            <w:r>
              <w:t xml:space="preserve">    if (t &gt; 10) output(-1);</w:t>
            </w:r>
          </w:p>
          <w:p w14:paraId="7F0C178B" w14:textId="77777777" w:rsidR="00D44442" w:rsidRDefault="00D44442" w:rsidP="00D44442">
            <w:r>
              <w:t xml:space="preserve">    else {</w:t>
            </w:r>
          </w:p>
          <w:p w14:paraId="0DF03BEA" w14:textId="77777777" w:rsidR="00D44442" w:rsidRDefault="00D44442" w:rsidP="00D44442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x;</w:t>
            </w:r>
          </w:p>
          <w:p w14:paraId="5437429E" w14:textId="77777777" w:rsidR="00D44442" w:rsidRDefault="00D44442" w:rsidP="00D44442">
            <w:r>
              <w:t xml:space="preserve">        x = 1;</w:t>
            </w:r>
          </w:p>
          <w:p w14:paraId="67039398" w14:textId="77777777" w:rsidR="00D44442" w:rsidRDefault="00D44442" w:rsidP="00D44442">
            <w:r>
              <w:t xml:space="preserve">        while (t &gt; 0) {</w:t>
            </w:r>
          </w:p>
          <w:p w14:paraId="0F421327" w14:textId="77777777" w:rsidR="00D44442" w:rsidRDefault="00D44442" w:rsidP="00D44442">
            <w:r>
              <w:t xml:space="preserve">            x = 5 + x * t;</w:t>
            </w:r>
          </w:p>
          <w:p w14:paraId="74E565FA" w14:textId="77777777" w:rsidR="00D44442" w:rsidRDefault="00D44442" w:rsidP="00D44442">
            <w:r>
              <w:t xml:space="preserve">            t = t - 5;</w:t>
            </w:r>
          </w:p>
          <w:p w14:paraId="1F862B79" w14:textId="77777777" w:rsidR="00D44442" w:rsidRDefault="00D44442" w:rsidP="00D44442">
            <w:r>
              <w:t xml:space="preserve">        }</w:t>
            </w:r>
          </w:p>
          <w:p w14:paraId="793E79F9" w14:textId="77777777" w:rsidR="00D44442" w:rsidRDefault="00D44442" w:rsidP="00D44442">
            <w:r>
              <w:t xml:space="preserve">        output(x);</w:t>
            </w:r>
          </w:p>
          <w:p w14:paraId="6CDA4E6C" w14:textId="77777777" w:rsidR="00D44442" w:rsidRDefault="00D44442" w:rsidP="00D44442">
            <w:r>
              <w:t xml:space="preserve">    }</w:t>
            </w:r>
          </w:p>
          <w:p w14:paraId="75E8C278" w14:textId="0DFF86F0" w:rsidR="00D44442" w:rsidRDefault="00D44442" w:rsidP="00D44442">
            <w:r>
              <w:t>}</w:t>
            </w:r>
          </w:p>
        </w:tc>
        <w:tc>
          <w:tcPr>
            <w:tcW w:w="4261" w:type="dxa"/>
          </w:tcPr>
          <w:p w14:paraId="5F7A9B48" w14:textId="77777777" w:rsidR="00D44442" w:rsidRDefault="00D44442" w:rsidP="00190D6C">
            <w:pPr>
              <w:ind w:firstLineChars="50" w:firstLine="105"/>
            </w:pPr>
            <w:r>
              <w:t>Read $temp1</w:t>
            </w:r>
          </w:p>
          <w:p w14:paraId="68F5C45D" w14:textId="427F2827" w:rsidR="00190D6C" w:rsidRDefault="00190D6C" w:rsidP="00190D6C">
            <w:pPr>
              <w:ind w:firstLineChars="50" w:firstLine="105"/>
            </w:pPr>
            <w:proofErr w:type="spellStart"/>
            <w:r>
              <w:t>j</w:t>
            </w:r>
            <w:r w:rsidR="00D44442">
              <w:t>gt</w:t>
            </w:r>
            <w:proofErr w:type="spellEnd"/>
            <w:r w:rsidR="00D44442">
              <w:t xml:space="preserve"> $t</w:t>
            </w:r>
            <w:r>
              <w:t>em</w:t>
            </w:r>
            <w:r w:rsidR="00D44442">
              <w:t>p1 10 _L1</w:t>
            </w:r>
          </w:p>
          <w:p w14:paraId="61209BD2" w14:textId="1A7F4290" w:rsidR="00190D6C" w:rsidRDefault="00190D6C" w:rsidP="00190D6C">
            <w:pPr>
              <w:ind w:firstLineChars="50" w:firstLine="105"/>
            </w:pPr>
            <w:proofErr w:type="spellStart"/>
            <w:r>
              <w:t>jmp</w:t>
            </w:r>
            <w:proofErr w:type="spellEnd"/>
            <w:r>
              <w:t xml:space="preserve"> _L2</w:t>
            </w:r>
          </w:p>
          <w:p w14:paraId="15479DEB" w14:textId="77777777" w:rsidR="00D44442" w:rsidRDefault="00D44442" w:rsidP="00D44442">
            <w:r>
              <w:t>_L1:</w:t>
            </w:r>
          </w:p>
          <w:p w14:paraId="27EF8399" w14:textId="530AAE20" w:rsidR="00D44442" w:rsidRDefault="00190D6C" w:rsidP="00190D6C">
            <w:pPr>
              <w:ind w:firstLineChars="50" w:firstLine="105"/>
            </w:pPr>
            <w:r>
              <w:t>print -1</w:t>
            </w:r>
          </w:p>
          <w:p w14:paraId="3287E59D" w14:textId="4E30017F" w:rsidR="00190D6C" w:rsidRDefault="00190D6C" w:rsidP="00190D6C">
            <w:pPr>
              <w:ind w:firstLineChars="50" w:firstLine="105"/>
            </w:pPr>
            <w:proofErr w:type="spellStart"/>
            <w:r>
              <w:t>jmp</w:t>
            </w:r>
            <w:proofErr w:type="spellEnd"/>
            <w:r>
              <w:t xml:space="preserve"> _L3</w:t>
            </w:r>
          </w:p>
          <w:p w14:paraId="2A985F2C" w14:textId="77777777" w:rsidR="00190D6C" w:rsidRDefault="00190D6C" w:rsidP="00D44442">
            <w:r>
              <w:t>_L2:</w:t>
            </w:r>
          </w:p>
          <w:p w14:paraId="6FE87FA9" w14:textId="55B331E0" w:rsidR="00190D6C" w:rsidRDefault="00190D6C" w:rsidP="00190D6C">
            <w:pPr>
              <w:ind w:firstLineChars="50" w:firstLine="105"/>
            </w:pPr>
            <w:proofErr w:type="spellStart"/>
            <w:r>
              <w:t>mov</w:t>
            </w:r>
            <w:proofErr w:type="spellEnd"/>
            <w:r>
              <w:t xml:space="preserve"> 1 $temp2</w:t>
            </w:r>
          </w:p>
          <w:p w14:paraId="16547B15" w14:textId="235D8BD2" w:rsidR="00916099" w:rsidRDefault="00916099" w:rsidP="00916099">
            <w:r>
              <w:rPr>
                <w:rFonts w:hint="eastAsia"/>
              </w:rPr>
              <w:t>_L5:</w:t>
            </w:r>
          </w:p>
          <w:p w14:paraId="568D3777" w14:textId="23342AA7" w:rsidR="00190D6C" w:rsidRDefault="00190D6C" w:rsidP="00190D6C">
            <w:pPr>
              <w:ind w:firstLineChars="50" w:firstLine="105"/>
            </w:pPr>
            <w:proofErr w:type="spellStart"/>
            <w:r>
              <w:t>jle</w:t>
            </w:r>
            <w:proofErr w:type="spellEnd"/>
            <w:r>
              <w:t xml:space="preserve"> $temp1 0 _L4</w:t>
            </w:r>
          </w:p>
          <w:p w14:paraId="56C9AD9C" w14:textId="77777777" w:rsidR="00916099" w:rsidRDefault="00916099" w:rsidP="00190D6C">
            <w:pPr>
              <w:ind w:firstLineChars="50" w:firstLine="105"/>
            </w:pPr>
            <w:proofErr w:type="spellStart"/>
            <w:r>
              <w:rPr>
                <w:rFonts w:hint="eastAsia"/>
              </w:rPr>
              <w:t>mul</w:t>
            </w:r>
            <w:proofErr w:type="spellEnd"/>
            <w:r>
              <w:rPr>
                <w:rFonts w:hint="eastAsia"/>
              </w:rPr>
              <w:t xml:space="preserve"> $temp2 $temp1 $temp3</w:t>
            </w:r>
          </w:p>
          <w:p w14:paraId="350D8CBC" w14:textId="2153A271" w:rsidR="00916099" w:rsidRDefault="00916099" w:rsidP="00190D6C">
            <w:pPr>
              <w:ind w:firstLineChars="50" w:firstLine="105"/>
            </w:pPr>
            <w:r>
              <w:rPr>
                <w:rFonts w:hint="eastAsia"/>
              </w:rPr>
              <w:t>add 5 $temp3 $temp2</w:t>
            </w:r>
          </w:p>
          <w:p w14:paraId="208B9EB2" w14:textId="4EDA8F52" w:rsidR="00916099" w:rsidRDefault="00916099" w:rsidP="00190D6C">
            <w:pPr>
              <w:ind w:firstLineChars="50" w:firstLine="105"/>
            </w:pPr>
            <w:r>
              <w:rPr>
                <w:rFonts w:hint="eastAsia"/>
              </w:rPr>
              <w:t>sub $temp1 5 $temp1</w:t>
            </w:r>
          </w:p>
          <w:p w14:paraId="173C9C92" w14:textId="2EB95090" w:rsidR="00916099" w:rsidRDefault="00916099" w:rsidP="00190D6C">
            <w:pPr>
              <w:ind w:firstLineChars="50" w:firstLine="105"/>
            </w:pPr>
            <w:proofErr w:type="spellStart"/>
            <w:r>
              <w:rPr>
                <w:rFonts w:hint="eastAsia"/>
              </w:rPr>
              <w:t>jmp</w:t>
            </w:r>
            <w:proofErr w:type="spellEnd"/>
            <w:r>
              <w:rPr>
                <w:rFonts w:hint="eastAsia"/>
              </w:rPr>
              <w:t xml:space="preserve"> _L5</w:t>
            </w:r>
          </w:p>
          <w:p w14:paraId="37A9D351" w14:textId="091CAF0F" w:rsidR="00190D6C" w:rsidRDefault="00190D6C" w:rsidP="00190D6C">
            <w:r>
              <w:t>_L4:</w:t>
            </w:r>
          </w:p>
          <w:p w14:paraId="558AEC97" w14:textId="0DAA28FC" w:rsidR="00190D6C" w:rsidRDefault="00190D6C" w:rsidP="00190D6C">
            <w:pPr>
              <w:ind w:firstLineChars="50" w:firstLine="105"/>
            </w:pPr>
            <w:r>
              <w:t xml:space="preserve">print </w:t>
            </w:r>
            <w:r>
              <w:rPr>
                <w:rFonts w:hint="eastAsia"/>
              </w:rPr>
              <w:t>$temp2</w:t>
            </w:r>
          </w:p>
          <w:p w14:paraId="22B64054" w14:textId="77777777" w:rsidR="00190D6C" w:rsidRDefault="00190D6C" w:rsidP="00D44442">
            <w:r>
              <w:t>_L3:</w:t>
            </w:r>
          </w:p>
          <w:p w14:paraId="7D7962C3" w14:textId="1B8982F1" w:rsidR="00190D6C" w:rsidRDefault="00190D6C" w:rsidP="00190D6C">
            <w:pPr>
              <w:ind w:firstLineChars="50" w:firstLine="105"/>
            </w:pPr>
            <w:r>
              <w:rPr>
                <w:rFonts w:hint="eastAsia"/>
              </w:rPr>
              <w:t>ret</w:t>
            </w:r>
          </w:p>
        </w:tc>
      </w:tr>
    </w:tbl>
    <w:p w14:paraId="0E3E1CD5" w14:textId="77777777" w:rsidR="00D44442" w:rsidRPr="00153974" w:rsidRDefault="00D44442" w:rsidP="00153974"/>
    <w:sectPr w:rsidR="00D44442" w:rsidRPr="00153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596"/>
    <w:rsid w:val="00045CD1"/>
    <w:rsid w:val="000C3EF9"/>
    <w:rsid w:val="00153974"/>
    <w:rsid w:val="00190D6C"/>
    <w:rsid w:val="001D4C1C"/>
    <w:rsid w:val="00215934"/>
    <w:rsid w:val="002B70DB"/>
    <w:rsid w:val="002E4872"/>
    <w:rsid w:val="002F0E8C"/>
    <w:rsid w:val="00351596"/>
    <w:rsid w:val="003B66CE"/>
    <w:rsid w:val="0045690E"/>
    <w:rsid w:val="00506121"/>
    <w:rsid w:val="00734D1A"/>
    <w:rsid w:val="00807ACE"/>
    <w:rsid w:val="008E419F"/>
    <w:rsid w:val="008F7562"/>
    <w:rsid w:val="00916099"/>
    <w:rsid w:val="009A3F8C"/>
    <w:rsid w:val="00A0300B"/>
    <w:rsid w:val="00C22F55"/>
    <w:rsid w:val="00C312D7"/>
    <w:rsid w:val="00D44442"/>
    <w:rsid w:val="00D52994"/>
    <w:rsid w:val="00DE680A"/>
    <w:rsid w:val="00FB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FB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59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0">
    <w:name w:val="p0"/>
    <w:basedOn w:val="a"/>
    <w:rsid w:val="00153974"/>
    <w:pPr>
      <w:widowControl/>
    </w:pPr>
    <w:rPr>
      <w:rFonts w:ascii="Calibri" w:eastAsia="宋体" w:hAnsi="Calibri" w:cs="Calibri"/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59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0">
    <w:name w:val="p0"/>
    <w:basedOn w:val="a"/>
    <w:rsid w:val="00153974"/>
    <w:pPr>
      <w:widowControl/>
    </w:pPr>
    <w:rPr>
      <w:rFonts w:ascii="Calibri" w:eastAsia="宋体" w:hAnsi="Calibri" w:cs="Calibri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61D4C-D78A-4653-9CB1-691D69086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187</Words>
  <Characters>1066</Characters>
  <Application>Microsoft Office Word</Application>
  <DocSecurity>0</DocSecurity>
  <Lines>8</Lines>
  <Paragraphs>2</Paragraphs>
  <ScaleCrop>false</ScaleCrop>
  <Company>番茄花园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6</cp:revision>
  <dcterms:created xsi:type="dcterms:W3CDTF">2010-05-09T10:10:00Z</dcterms:created>
  <dcterms:modified xsi:type="dcterms:W3CDTF">2010-05-09T12:47:00Z</dcterms:modified>
</cp:coreProperties>
</file>